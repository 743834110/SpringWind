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92" w:rsidRPr="00546CBB" w:rsidRDefault="00F83992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</w:p>
    <w:p w:rsidR="00F83992" w:rsidRPr="00761CFE" w:rsidRDefault="008A06F0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  <w:r w:rsidRPr="008A06F0">
        <w:rPr>
          <w:rFonts w:eastAsia="黑体" w:hint="eastAsia"/>
          <w:b/>
          <w:bCs/>
          <w:sz w:val="44"/>
          <w:szCs w:val="44"/>
        </w:rPr>
        <w:t>配置管理工具</w:t>
      </w:r>
      <w:r w:rsidRPr="008A06F0">
        <w:rPr>
          <w:rFonts w:eastAsia="黑体" w:hint="eastAsia"/>
          <w:b/>
          <w:bCs/>
          <w:sz w:val="44"/>
          <w:szCs w:val="44"/>
        </w:rPr>
        <w:t>git</w:t>
      </w:r>
      <w:r w:rsidRPr="008A06F0">
        <w:rPr>
          <w:rFonts w:eastAsia="黑体" w:hint="eastAsia"/>
          <w:b/>
          <w:bCs/>
          <w:sz w:val="44"/>
          <w:szCs w:val="44"/>
        </w:rPr>
        <w:t>在</w:t>
      </w:r>
      <w:r w:rsidRPr="008A06F0">
        <w:rPr>
          <w:rFonts w:eastAsia="黑体" w:hint="eastAsia"/>
          <w:b/>
          <w:bCs/>
          <w:sz w:val="44"/>
          <w:szCs w:val="44"/>
        </w:rPr>
        <w:t>Springwind</w:t>
      </w:r>
      <w:r w:rsidRPr="008A06F0">
        <w:rPr>
          <w:rFonts w:eastAsia="黑体" w:hint="eastAsia"/>
          <w:b/>
          <w:bCs/>
          <w:sz w:val="44"/>
          <w:szCs w:val="44"/>
        </w:rPr>
        <w:t>项目中的基本使用</w:t>
      </w:r>
    </w:p>
    <w:p w:rsidR="009D25E8" w:rsidRPr="00546CBB" w:rsidRDefault="009D25E8" w:rsidP="004D0BE4">
      <w:pPr>
        <w:spacing w:line="360" w:lineRule="auto"/>
        <w:jc w:val="center"/>
        <w:rPr>
          <w:rFonts w:eastAsia="黑体"/>
          <w:b/>
          <w:bCs/>
          <w:sz w:val="44"/>
          <w:szCs w:val="44"/>
        </w:rPr>
      </w:pPr>
    </w:p>
    <w:p w:rsidR="001D116B" w:rsidRDefault="001D116B" w:rsidP="004D0BE4">
      <w:pPr>
        <w:pStyle w:val="1"/>
        <w:spacing w:line="360" w:lineRule="auto"/>
      </w:pPr>
      <w:bookmarkStart w:id="0" w:name="_Toc433125506"/>
      <w:bookmarkStart w:id="1" w:name="_Toc433125507"/>
      <w:bookmarkStart w:id="2" w:name="_Toc433125508"/>
      <w:bookmarkStart w:id="3" w:name="_Toc433125509"/>
      <w:bookmarkStart w:id="4" w:name="_Toc433125510"/>
      <w:bookmarkStart w:id="5" w:name="_Toc433111634"/>
      <w:bookmarkEnd w:id="0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t>准备</w:t>
      </w:r>
    </w:p>
    <w:p w:rsidR="008A06F0" w:rsidRDefault="008A06F0" w:rsidP="004D0BE4">
      <w:pPr>
        <w:pStyle w:val="2"/>
        <w:spacing w:line="360" w:lineRule="auto"/>
        <w:rPr>
          <w:lang w:eastAsia="zh-CN"/>
        </w:rPr>
      </w:pPr>
      <w:bookmarkStart w:id="6" w:name="_Toc433111636"/>
      <w:bookmarkEnd w:id="6"/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仓库界面</w:t>
      </w:r>
    </w:p>
    <w:p w:rsidR="00FC417B" w:rsidRPr="00FC417B" w:rsidRDefault="00FC417B" w:rsidP="00FC417B">
      <w:pPr>
        <w:rPr>
          <w:lang w:val="x-none"/>
        </w:rPr>
      </w:pPr>
      <w:r>
        <w:rPr>
          <w:lang w:val="x-none"/>
        </w:rPr>
        <w:t>1</w:t>
      </w:r>
      <w:r>
        <w:rPr>
          <w:lang w:val="x-none"/>
        </w:rPr>
        <w:t>、</w:t>
      </w: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Eclipse</w:t>
      </w:r>
      <w:r>
        <w:rPr>
          <w:rFonts w:hint="eastAsia"/>
          <w:lang w:val="x-none"/>
        </w:rPr>
        <w:t>下的</w:t>
      </w:r>
      <w:r>
        <w:rPr>
          <w:rFonts w:hint="eastAsia"/>
          <w:lang w:val="x-none"/>
        </w:rPr>
        <w:t>window-&gt;Show View</w:t>
      </w:r>
      <w:r>
        <w:rPr>
          <w:lang w:val="x-none"/>
        </w:rPr>
        <w:t>-&gt;Other</w:t>
      </w:r>
      <w:r>
        <w:rPr>
          <w:rFonts w:hint="eastAsia"/>
          <w:lang w:val="x-none"/>
        </w:rPr>
        <w:t>菜单下：</w:t>
      </w:r>
    </w:p>
    <w:p w:rsidR="00326A57" w:rsidRDefault="00621804" w:rsidP="001D116B">
      <w:pPr>
        <w:spacing w:line="360" w:lineRule="auto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5.05pt;height:401.95pt;visibility:visible;mso-wrap-style:square">
            <v:imagedata r:id="rId8" o:title=""/>
          </v:shape>
        </w:pict>
      </w:r>
    </w:p>
    <w:p w:rsidR="00C9286A" w:rsidRDefault="00FC417B" w:rsidP="001D116B">
      <w:pPr>
        <w:spacing w:line="360" w:lineRule="auto"/>
        <w:rPr>
          <w:noProof/>
        </w:rPr>
      </w:pPr>
      <w:r>
        <w:rPr>
          <w:noProof/>
        </w:rPr>
        <w:t>2</w:t>
      </w:r>
      <w:r>
        <w:rPr>
          <w:noProof/>
        </w:rPr>
        <w:t>、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下选择：</w:t>
      </w:r>
      <w:r>
        <w:rPr>
          <w:rFonts w:hint="eastAsia"/>
          <w:noProof/>
        </w:rPr>
        <w:t>Git Repositories</w:t>
      </w:r>
      <w:r>
        <w:rPr>
          <w:rFonts w:hint="eastAsia"/>
          <w:noProof/>
        </w:rPr>
        <w:t>，点击</w:t>
      </w:r>
      <w:r>
        <w:rPr>
          <w:rFonts w:hint="eastAsia"/>
          <w:noProof/>
        </w:rPr>
        <w:t>OK</w:t>
      </w:r>
      <w:r>
        <w:rPr>
          <w:rFonts w:hint="eastAsia"/>
          <w:noProof/>
        </w:rPr>
        <w:t>按钮。</w:t>
      </w:r>
    </w:p>
    <w:p w:rsidR="00C9286A" w:rsidRDefault="00676B4D" w:rsidP="001D116B">
      <w:pPr>
        <w:spacing w:line="360" w:lineRule="auto"/>
      </w:pPr>
      <w:r>
        <w:rPr>
          <w:noProof/>
        </w:rPr>
        <w:lastRenderedPageBreak/>
        <w:pict>
          <v:shape id="_x0000_i1026" type="#_x0000_t75" style="width:254.2pt;height:333.1pt;visibility:visible;mso-wrap-style:square">
            <v:imagedata r:id="rId9" o:title=""/>
          </v:shape>
        </w:pict>
      </w:r>
    </w:p>
    <w:p w:rsidR="006F77F4" w:rsidRDefault="002B5225" w:rsidP="004D0BE4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克隆代码到本地</w:t>
      </w:r>
    </w:p>
    <w:p w:rsidR="002B5225" w:rsidRDefault="00676B4D" w:rsidP="002B5225">
      <w:pPr>
        <w:rPr>
          <w:noProof/>
        </w:rPr>
      </w:pPr>
      <w:r>
        <w:rPr>
          <w:noProof/>
        </w:rPr>
        <w:pict>
          <v:shape id="_x0000_i1027" type="#_x0000_t75" style="width:415.7pt;height:258.55pt;visibility:visible;mso-wrap-style:square">
            <v:imagedata r:id="rId10" o:title=""/>
          </v:shape>
        </w:pict>
      </w:r>
    </w:p>
    <w:p w:rsidR="002B5225" w:rsidRDefault="002B5225" w:rsidP="00DD51A2">
      <w:pPr>
        <w:pStyle w:val="2"/>
        <w:rPr>
          <w:noProof/>
        </w:rPr>
      </w:pPr>
      <w:r>
        <w:rPr>
          <w:rFonts w:hint="eastAsia"/>
          <w:noProof/>
        </w:rPr>
        <w:lastRenderedPageBreak/>
        <w:t>提交代码</w:t>
      </w:r>
    </w:p>
    <w:p w:rsidR="00676B4D" w:rsidRDefault="00676B4D" w:rsidP="00676B4D">
      <w:pPr>
        <w:rPr>
          <w:lang w:val="x-none"/>
        </w:rPr>
      </w:pPr>
      <w:r>
        <w:rPr>
          <w:lang w:val="x-none" w:eastAsia="x-none"/>
        </w:rPr>
        <w:t>1</w:t>
      </w:r>
      <w:r>
        <w:rPr>
          <w:lang w:val="x-none" w:eastAsia="x-none"/>
        </w:rPr>
        <w:t>、</w:t>
      </w:r>
      <w:r>
        <w:rPr>
          <w:rFonts w:hint="eastAsia"/>
          <w:lang w:val="x-none"/>
        </w:rPr>
        <w:t>comit</w:t>
      </w:r>
    </w:p>
    <w:p w:rsidR="00676B4D" w:rsidRDefault="00676B4D" w:rsidP="00676B4D">
      <w:pPr>
        <w:rPr>
          <w:lang w:val="x-none"/>
        </w:rPr>
      </w:pPr>
      <w:r>
        <w:rPr>
          <w:rFonts w:hint="eastAsia"/>
          <w:lang w:val="x-none"/>
        </w:rPr>
        <w:t>修改了源码后，在项目目录右键，依次选择：</w:t>
      </w:r>
      <w:r>
        <w:rPr>
          <w:rFonts w:hint="eastAsia"/>
          <w:lang w:val="x-none"/>
        </w:rPr>
        <w:t>Team-&gt;Com</w:t>
      </w:r>
      <w:r>
        <w:rPr>
          <w:lang w:val="x-none"/>
        </w:rPr>
        <w:t>mit</w:t>
      </w:r>
    </w:p>
    <w:p w:rsidR="00676B4D" w:rsidRDefault="00676B4D" w:rsidP="00676B4D">
      <w:pPr>
        <w:rPr>
          <w:noProof/>
        </w:rPr>
      </w:pPr>
      <w:r w:rsidRPr="00CD7CA0">
        <w:rPr>
          <w:noProof/>
        </w:rPr>
        <w:pict>
          <v:shape id="_x0000_i1029" type="#_x0000_t75" style="width:415.7pt;height:295.5pt;visibility:visible;mso-wrap-style:square">
            <v:imagedata r:id="rId11" o:title=""/>
          </v:shape>
        </w:pict>
      </w:r>
    </w:p>
    <w:p w:rsidR="001C75A9" w:rsidRDefault="001C75A9" w:rsidP="00676B4D">
      <w:pPr>
        <w:rPr>
          <w:noProof/>
        </w:rPr>
      </w:pPr>
      <w:r>
        <w:rPr>
          <w:rFonts w:hint="eastAsia"/>
          <w:noProof/>
        </w:rPr>
        <w:t>选择自己的修订内容，点击：</w:t>
      </w:r>
      <w:r>
        <w:rPr>
          <w:noProof/>
        </w:rPr>
        <w:t>Commit</w:t>
      </w:r>
      <w:r>
        <w:rPr>
          <w:rFonts w:hint="eastAsia"/>
          <w:noProof/>
        </w:rPr>
        <w:t>按钮。</w:t>
      </w:r>
    </w:p>
    <w:p w:rsidR="001C75A9" w:rsidRDefault="001C75A9" w:rsidP="00676B4D">
      <w:pPr>
        <w:rPr>
          <w:rFonts w:hint="eastAsia"/>
          <w:lang w:val="x-none"/>
        </w:rPr>
      </w:pPr>
      <w:r w:rsidRPr="00CD7CA0">
        <w:rPr>
          <w:noProof/>
        </w:rPr>
        <w:lastRenderedPageBreak/>
        <w:pict>
          <v:shape id="_x0000_i1030" type="#_x0000_t75" style="width:415.7pt;height:425.75pt;visibility:visible;mso-wrap-style:square">
            <v:imagedata r:id="rId12" o:title=""/>
          </v:shape>
        </w:pict>
      </w:r>
    </w:p>
    <w:p w:rsidR="00676B4D" w:rsidRDefault="00676B4D" w:rsidP="00676B4D">
      <w:pPr>
        <w:rPr>
          <w:rFonts w:hint="eastAsia"/>
          <w:lang w:val="x-none"/>
        </w:rPr>
      </w:pPr>
      <w:r>
        <w:rPr>
          <w:lang w:val="x-none"/>
        </w:rPr>
        <w:t>2</w:t>
      </w:r>
      <w:r>
        <w:rPr>
          <w:lang w:val="x-none" w:eastAsia="x-none"/>
        </w:rPr>
        <w:t>、</w:t>
      </w:r>
      <w:r>
        <w:rPr>
          <w:rFonts w:hint="eastAsia"/>
          <w:lang w:val="x-none"/>
        </w:rPr>
        <w:t>Push to Upstream</w:t>
      </w:r>
    </w:p>
    <w:p w:rsidR="00676B4D" w:rsidRPr="00676B4D" w:rsidRDefault="00710A5F" w:rsidP="00676B4D">
      <w:pPr>
        <w:rPr>
          <w:rFonts w:hint="eastAsia"/>
          <w:lang w:val="x-none"/>
        </w:rPr>
      </w:pPr>
      <w:r>
        <w:rPr>
          <w:rFonts w:hint="eastAsia"/>
          <w:lang w:val="x-none"/>
        </w:rPr>
        <w:t>Push to Upstream</w:t>
      </w:r>
      <w:r>
        <w:rPr>
          <w:rFonts w:hint="eastAsia"/>
          <w:lang w:val="x-none"/>
        </w:rPr>
        <w:t>是将自己本地存储库中的更新推送到服务器端</w:t>
      </w:r>
      <w:r w:rsidR="007D7FB8">
        <w:rPr>
          <w:rFonts w:hint="eastAsia"/>
          <w:lang w:val="x-none"/>
        </w:rPr>
        <w:t>，如图：</w:t>
      </w:r>
    </w:p>
    <w:p w:rsidR="00DD51A2" w:rsidRDefault="0041245C" w:rsidP="00DD51A2">
      <w:pPr>
        <w:rPr>
          <w:noProof/>
        </w:rPr>
      </w:pPr>
      <w:r w:rsidRPr="00CD7CA0">
        <w:rPr>
          <w:noProof/>
        </w:rPr>
        <w:pict>
          <v:shape id="_x0000_i1028" type="#_x0000_t75" style="width:415.7pt;height:213.5pt;visibility:visible;mso-wrap-style:square">
            <v:imagedata r:id="rId13" o:title=""/>
          </v:shape>
        </w:pict>
      </w:r>
    </w:p>
    <w:p w:rsidR="0041245C" w:rsidRDefault="008C6988" w:rsidP="00DD51A2">
      <w:pPr>
        <w:rPr>
          <w:noProof/>
        </w:rPr>
      </w:pPr>
      <w:r>
        <w:rPr>
          <w:rFonts w:hint="eastAsia"/>
          <w:noProof/>
        </w:rPr>
        <w:lastRenderedPageBreak/>
        <w:t>在弹出如下对话框中点击：</w:t>
      </w:r>
      <w:r>
        <w:rPr>
          <w:rFonts w:hint="eastAsia"/>
          <w:noProof/>
        </w:rPr>
        <w:t>Next</w:t>
      </w:r>
    </w:p>
    <w:p w:rsidR="008C6988" w:rsidRDefault="008C6988" w:rsidP="00DD51A2">
      <w:pPr>
        <w:rPr>
          <w:noProof/>
        </w:rPr>
      </w:pPr>
      <w:r w:rsidRPr="00CD7CA0">
        <w:rPr>
          <w:noProof/>
        </w:rPr>
        <w:pict>
          <v:shape id="_x0000_i1031" type="#_x0000_t75" style="width:415.7pt;height:347.5pt;visibility:visible;mso-wrap-style:square">
            <v:imagedata r:id="rId14" o:title=""/>
          </v:shape>
        </w:pict>
      </w:r>
    </w:p>
    <w:p w:rsidR="00356E96" w:rsidRDefault="00C55A13" w:rsidP="00DD51A2">
      <w:pPr>
        <w:rPr>
          <w:noProof/>
        </w:rPr>
      </w:pPr>
      <w:r>
        <w:rPr>
          <w:rFonts w:hint="eastAsia"/>
          <w:noProof/>
        </w:rPr>
        <w:t>在如下界面：请注意红色标注地方，当出现红色图标时，表示版本存在冲突，需要先通过</w:t>
      </w:r>
      <w:r>
        <w:rPr>
          <w:rFonts w:hint="eastAsia"/>
          <w:noProof/>
        </w:rPr>
        <w:t>Pull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T</w:t>
      </w:r>
      <w:r>
        <w:rPr>
          <w:noProof/>
        </w:rPr>
        <w:t>eam-&gt;Pull</w:t>
      </w:r>
      <w:r>
        <w:rPr>
          <w:rFonts w:hint="eastAsia"/>
          <w:noProof/>
        </w:rPr>
        <w:t>）功能更新下存储库。</w:t>
      </w:r>
    </w:p>
    <w:p w:rsidR="00356E96" w:rsidRDefault="00356E96" w:rsidP="00DD51A2">
      <w:pPr>
        <w:rPr>
          <w:noProof/>
        </w:rPr>
      </w:pPr>
    </w:p>
    <w:p w:rsidR="00356E96" w:rsidRDefault="00C55A13" w:rsidP="00DD51A2">
      <w:pPr>
        <w:rPr>
          <w:noProof/>
        </w:rPr>
      </w:pPr>
      <w:r w:rsidRPr="00CD7CA0">
        <w:rPr>
          <w:noProof/>
        </w:rPr>
        <w:pict>
          <v:shape id="_x0000_i1032" type="#_x0000_t75" style="width:415.7pt;height:255.45pt;visibility:visible;mso-wrap-style:square">
            <v:imagedata r:id="rId15" o:title=""/>
          </v:shape>
        </w:pict>
      </w:r>
    </w:p>
    <w:p w:rsidR="00A32C7C" w:rsidRDefault="00A32C7C" w:rsidP="00DD51A2">
      <w:pPr>
        <w:rPr>
          <w:noProof/>
        </w:rPr>
      </w:pPr>
      <w:r>
        <w:rPr>
          <w:rFonts w:hint="eastAsia"/>
          <w:noProof/>
        </w:rPr>
        <w:lastRenderedPageBreak/>
        <w:t>更新后再向服务器推送更新，如图所示，版本冲突警告消失，点击：</w:t>
      </w:r>
      <w:r>
        <w:rPr>
          <w:rFonts w:hint="eastAsia"/>
          <w:noProof/>
        </w:rPr>
        <w:t>Finish</w:t>
      </w:r>
      <w:r>
        <w:rPr>
          <w:rFonts w:hint="eastAsia"/>
          <w:noProof/>
        </w:rPr>
        <w:t>按钮，提交完成。</w:t>
      </w:r>
    </w:p>
    <w:p w:rsidR="00A32C7C" w:rsidRDefault="00A32C7C" w:rsidP="00DD51A2">
      <w:pPr>
        <w:rPr>
          <w:noProof/>
        </w:rPr>
      </w:pPr>
      <w:r w:rsidRPr="00CD7CA0">
        <w:rPr>
          <w:noProof/>
        </w:rPr>
        <w:pict>
          <v:shape id="_x0000_i1033" type="#_x0000_t75" style="width:415.7pt;height:344.35pt;visibility:visible;mso-wrap-style:square">
            <v:imagedata r:id="rId16" o:title=""/>
          </v:shape>
        </w:pict>
      </w:r>
    </w:p>
    <w:p w:rsidR="00BC66E4" w:rsidRDefault="00BC66E4" w:rsidP="007945D4">
      <w:pPr>
        <w:pStyle w:val="2"/>
        <w:rPr>
          <w:noProof/>
        </w:rPr>
      </w:pPr>
      <w:r>
        <w:rPr>
          <w:rFonts w:hint="eastAsia"/>
          <w:noProof/>
        </w:rPr>
        <w:t>问题记录</w:t>
      </w:r>
    </w:p>
    <w:p w:rsidR="00C34F11" w:rsidRPr="00C34F11" w:rsidRDefault="00C34F11" w:rsidP="00C34F11">
      <w:pPr>
        <w:rPr>
          <w:rFonts w:hint="eastAsia"/>
          <w:lang w:val="x-none" w:eastAsia="x-none"/>
        </w:rPr>
      </w:pPr>
      <w:r>
        <w:rPr>
          <w:rFonts w:hint="eastAsia"/>
          <w:lang w:val="x-none"/>
        </w:rPr>
        <w:t>问题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：不勾选红色复选框时，总提示你登录。勾选即可。</w:t>
      </w:r>
    </w:p>
    <w:p w:rsidR="0041245C" w:rsidRDefault="00C34F11" w:rsidP="00DD51A2">
      <w:pPr>
        <w:rPr>
          <w:noProof/>
        </w:rPr>
      </w:pPr>
      <w:r w:rsidRPr="00C34F11">
        <w:rPr>
          <w:noProof/>
        </w:rPr>
        <w:pict>
          <v:shape id="_x0000_i1034" type="#_x0000_t75" style="width:402.55pt;height:177.8pt">
            <v:imagedata r:id="rId17" o:title="WPU4Z}`]8@B4ND4L_PV{LT5"/>
          </v:shape>
        </w:pict>
      </w:r>
    </w:p>
    <w:p w:rsidR="00236A8B" w:rsidRDefault="00236A8B" w:rsidP="00DD51A2">
      <w:pPr>
        <w:rPr>
          <w:noProof/>
        </w:rPr>
      </w:pPr>
      <w:r>
        <w:rPr>
          <w:rFonts w:hint="eastAsia"/>
          <w:noProof/>
        </w:rPr>
        <w:t>问题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：如果提交出现如下提示：</w:t>
      </w:r>
      <w:r>
        <w:rPr>
          <w:rFonts w:hint="eastAsia"/>
          <w:noProof/>
        </w:rPr>
        <w:t>not authorized</w:t>
      </w:r>
      <w:r>
        <w:rPr>
          <w:rFonts w:hint="eastAsia"/>
          <w:noProof/>
        </w:rPr>
        <w:t>，则需要联系项目管理人员设置权限。</w:t>
      </w:r>
    </w:p>
    <w:p w:rsidR="00C34F11" w:rsidRDefault="00C34F11" w:rsidP="00DD51A2">
      <w:pPr>
        <w:rPr>
          <w:noProof/>
        </w:rPr>
      </w:pPr>
    </w:p>
    <w:p w:rsidR="00C34F11" w:rsidRPr="00C34F11" w:rsidRDefault="00C34F11" w:rsidP="00C34F11">
      <w:pPr>
        <w:widowControl/>
        <w:jc w:val="left"/>
        <w:rPr>
          <w:rFonts w:ascii="宋体" w:hAnsi="宋体" w:cs="宋体"/>
          <w:kern w:val="0"/>
          <w:sz w:val="24"/>
        </w:rPr>
      </w:pPr>
      <w:r w:rsidRPr="00C34F11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C34F11">
        <w:rPr>
          <w:rFonts w:ascii="宋体" w:hAnsi="宋体" w:cs="宋体"/>
          <w:kern w:val="0"/>
          <w:sz w:val="24"/>
        </w:rPr>
        <w:instrText xml:space="preserve"> INCLUDEPICTURE "C:\\Users\\lihb.mecrt\\Documents\\Tencent Files\\2337980903\\Image\\Group\\WW6U6]R1P[OKR}(7_ME[3FV.png" \* MERGEFORMATINET </w:instrText>
      </w:r>
      <w:r w:rsidRPr="00C34F11">
        <w:rPr>
          <w:rFonts w:ascii="宋体" w:hAnsi="宋体" w:cs="宋体"/>
          <w:kern w:val="0"/>
          <w:sz w:val="24"/>
        </w:rPr>
        <w:fldChar w:fldCharType="separate"/>
      </w:r>
      <w:r w:rsidRPr="00C34F11">
        <w:rPr>
          <w:rFonts w:ascii="宋体" w:hAnsi="宋体" w:cs="宋体"/>
          <w:kern w:val="0"/>
          <w:sz w:val="24"/>
        </w:rPr>
        <w:pict>
          <v:shape id="_x0000_i1035" type="#_x0000_t75" alt="" style="width:445.75pt;height:137.75pt">
            <v:imagedata r:id="rId18" r:href="rId19"/>
          </v:shape>
        </w:pict>
      </w:r>
      <w:r w:rsidRPr="00C34F11">
        <w:rPr>
          <w:rFonts w:ascii="宋体" w:hAnsi="宋体" w:cs="宋体"/>
          <w:kern w:val="0"/>
          <w:sz w:val="24"/>
        </w:rPr>
        <w:fldChar w:fldCharType="end"/>
      </w:r>
    </w:p>
    <w:p w:rsidR="0041245C" w:rsidRPr="00DD51A2" w:rsidRDefault="0041245C" w:rsidP="00DD51A2">
      <w:pPr>
        <w:rPr>
          <w:lang w:val="x-none" w:eastAsia="x-none"/>
        </w:rPr>
      </w:pPr>
    </w:p>
    <w:p w:rsidR="008B6BE5" w:rsidRDefault="000546D0" w:rsidP="000546D0">
      <w:pPr>
        <w:wordWrap w:val="0"/>
        <w:spacing w:line="360" w:lineRule="auto"/>
        <w:ind w:firstLine="420"/>
        <w:jc w:val="right"/>
      </w:pPr>
      <w:r>
        <w:rPr>
          <w:rFonts w:ascii="宋体" w:hAnsi="宋体" w:hint="eastAsia"/>
          <w:sz w:val="24"/>
        </w:rPr>
        <w:t xml:space="preserve">  </w:t>
      </w:r>
      <w:bookmarkStart w:id="7" w:name="_GoBack"/>
      <w:bookmarkEnd w:id="7"/>
      <w:r w:rsidR="00F83992" w:rsidRPr="003D61E4">
        <w:rPr>
          <w:rFonts w:ascii="宋体" w:hAnsi="宋体"/>
          <w:sz w:val="24"/>
        </w:rPr>
        <w:t>《</w:t>
      </w:r>
      <w:r w:rsidR="00F83992" w:rsidRPr="003D61E4">
        <w:rPr>
          <w:rFonts w:ascii="宋体" w:hAnsi="宋体" w:hint="eastAsia"/>
          <w:sz w:val="24"/>
        </w:rPr>
        <w:t>全文完</w:t>
      </w:r>
      <w:r w:rsidR="00F83992" w:rsidRPr="003D61E4">
        <w:rPr>
          <w:rFonts w:ascii="宋体" w:hAnsi="宋体"/>
          <w:sz w:val="24"/>
        </w:rPr>
        <w:t>》</w:t>
      </w:r>
    </w:p>
    <w:sectPr w:rsidR="008B6BE5" w:rsidSect="009D25E8">
      <w:headerReference w:type="default" r:id="rId20"/>
      <w:footerReference w:type="default" r:id="rId2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04" w:rsidRDefault="00621804" w:rsidP="00F83992">
      <w:r>
        <w:separator/>
      </w:r>
    </w:p>
  </w:endnote>
  <w:endnote w:type="continuationSeparator" w:id="0">
    <w:p w:rsidR="00621804" w:rsidRDefault="00621804" w:rsidP="00F8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E4" w:rsidRPr="00A638E1" w:rsidRDefault="00B6006E" w:rsidP="00B6006E">
    <w:pPr>
      <w:pStyle w:val="a4"/>
      <w:wordWrap w:val="0"/>
      <w:ind w:right="990"/>
      <w:jc w:val="center"/>
      <w:rPr>
        <w:rStyle w:val="a5"/>
        <w:rFonts w:ascii="宋体" w:hAnsi="宋体"/>
      </w:rPr>
    </w:pPr>
    <w:r>
      <w:rPr>
        <w:rStyle w:val="a5"/>
        <w:rFonts w:ascii="宋体" w:hAnsi="宋体" w:hint="eastAsia"/>
        <w:lang w:eastAsia="zh-CN"/>
      </w:rPr>
      <w:t>青竹团队</w:t>
    </w:r>
    <w:r w:rsidR="004D0BE4" w:rsidRPr="00A638E1">
      <w:rPr>
        <w:rStyle w:val="a5"/>
        <w:rFonts w:ascii="宋体" w:hAnsi="宋体" w:hint="eastAsia"/>
      </w:rPr>
      <w:tab/>
      <w:t xml:space="preserve">         </w:t>
    </w:r>
    <w:r w:rsidR="00A638E1">
      <w:rPr>
        <w:rStyle w:val="a5"/>
        <w:rFonts w:ascii="宋体" w:hAnsi="宋体" w:hint="eastAsia"/>
        <w:lang w:eastAsia="zh-CN"/>
      </w:rPr>
      <w:t xml:space="preserve">    </w:t>
    </w:r>
    <w:r w:rsidR="004D0BE4" w:rsidRPr="00A638E1">
      <w:rPr>
        <w:rStyle w:val="a5"/>
        <w:rFonts w:ascii="宋体" w:hAnsi="宋体" w:hint="eastAsia"/>
      </w:rPr>
      <w:t xml:space="preserve"> </w:t>
    </w:r>
    <w:r>
      <w:rPr>
        <w:rStyle w:val="a5"/>
        <w:rFonts w:ascii="宋体" w:hAnsi="宋体"/>
      </w:rPr>
      <w:t xml:space="preserve">   </w:t>
    </w:r>
    <w:r w:rsidR="004D0BE4" w:rsidRPr="00A638E1">
      <w:rPr>
        <w:rStyle w:val="a5"/>
        <w:rFonts w:ascii="宋体" w:hAnsi="宋体" w:hint="eastAsia"/>
      </w:rPr>
      <w:t>第</w:t>
    </w:r>
    <w:r w:rsidR="004D0BE4" w:rsidRPr="00A638E1">
      <w:rPr>
        <w:rStyle w:val="a5"/>
        <w:rFonts w:ascii="宋体" w:hAnsi="宋体"/>
      </w:rPr>
      <w:fldChar w:fldCharType="begin"/>
    </w:r>
    <w:r w:rsidR="004D0BE4" w:rsidRPr="00A638E1">
      <w:rPr>
        <w:rStyle w:val="a5"/>
        <w:rFonts w:ascii="宋体" w:hAnsi="宋体"/>
      </w:rPr>
      <w:instrText xml:space="preserve"> PAGE </w:instrText>
    </w:r>
    <w:r w:rsidR="004D0BE4" w:rsidRPr="00A638E1">
      <w:rPr>
        <w:rStyle w:val="a5"/>
        <w:rFonts w:ascii="宋体" w:hAnsi="宋体"/>
      </w:rPr>
      <w:fldChar w:fldCharType="separate"/>
    </w:r>
    <w:r w:rsidR="000546D0">
      <w:rPr>
        <w:rStyle w:val="a5"/>
        <w:rFonts w:ascii="宋体" w:hAnsi="宋体"/>
        <w:noProof/>
      </w:rPr>
      <w:t>6</w:t>
    </w:r>
    <w:r w:rsidR="004D0BE4" w:rsidRPr="00A638E1">
      <w:rPr>
        <w:rStyle w:val="a5"/>
        <w:rFonts w:ascii="宋体" w:hAnsi="宋体"/>
      </w:rPr>
      <w:fldChar w:fldCharType="end"/>
    </w:r>
    <w:r w:rsidR="004D0BE4" w:rsidRPr="00A638E1">
      <w:rPr>
        <w:rStyle w:val="a5"/>
        <w:rFonts w:ascii="宋体" w:hAnsi="宋体" w:hint="eastAsia"/>
      </w:rPr>
      <w:t>页/共</w:t>
    </w:r>
    <w:r w:rsidR="004D0BE4" w:rsidRPr="00A638E1">
      <w:rPr>
        <w:rStyle w:val="a5"/>
        <w:rFonts w:ascii="宋体" w:hAnsi="宋体"/>
      </w:rPr>
      <w:fldChar w:fldCharType="begin"/>
    </w:r>
    <w:r w:rsidR="004D0BE4" w:rsidRPr="00A638E1">
      <w:rPr>
        <w:rStyle w:val="a5"/>
        <w:rFonts w:ascii="宋体" w:hAnsi="宋体"/>
      </w:rPr>
      <w:instrText xml:space="preserve"> NUMPAGES </w:instrText>
    </w:r>
    <w:r w:rsidR="004D0BE4" w:rsidRPr="00A638E1">
      <w:rPr>
        <w:rStyle w:val="a5"/>
        <w:rFonts w:ascii="宋体" w:hAnsi="宋体"/>
      </w:rPr>
      <w:fldChar w:fldCharType="separate"/>
    </w:r>
    <w:r w:rsidR="000546D0">
      <w:rPr>
        <w:rStyle w:val="a5"/>
        <w:rFonts w:ascii="宋体" w:hAnsi="宋体"/>
        <w:noProof/>
      </w:rPr>
      <w:t>7</w:t>
    </w:r>
    <w:r w:rsidR="004D0BE4" w:rsidRPr="00A638E1">
      <w:rPr>
        <w:rStyle w:val="a5"/>
        <w:rFonts w:ascii="宋体" w:hAnsi="宋体"/>
      </w:rPr>
      <w:fldChar w:fldCharType="end"/>
    </w:r>
    <w:r w:rsidR="004D0BE4" w:rsidRPr="00A638E1">
      <w:rPr>
        <w:rStyle w:val="a5"/>
        <w:rFonts w:ascii="宋体" w:hAnsi="宋体" w:hint="eastAsia"/>
      </w:rPr>
      <w:t xml:space="preserve">页       </w:t>
    </w:r>
    <w:hyperlink r:id="rId1" w:history="1">
      <w:r w:rsidR="00B90280" w:rsidRPr="00FD1A05">
        <w:rPr>
          <w:rStyle w:val="a6"/>
          <w:rFonts w:ascii="宋体" w:hAnsi="宋体"/>
        </w:rPr>
        <w:t>https://team.oschina.net/GreenBamboo</w:t>
      </w:r>
    </w:hyperlink>
    <w:r w:rsidR="00B90280">
      <w:rPr>
        <w:rStyle w:val="a5"/>
        <w:rFonts w:ascii="宋体" w:hAnsi="宋体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04" w:rsidRDefault="00621804" w:rsidP="00F83992">
      <w:r>
        <w:separator/>
      </w:r>
    </w:p>
  </w:footnote>
  <w:footnote w:type="continuationSeparator" w:id="0">
    <w:p w:rsidR="00621804" w:rsidRDefault="00621804" w:rsidP="00F83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E4" w:rsidRPr="00150F39" w:rsidRDefault="00621804" w:rsidP="00150F39">
    <w:pPr>
      <w:pStyle w:val="a3"/>
      <w:tabs>
        <w:tab w:val="num" w:pos="720"/>
      </w:tabs>
      <w:jc w:val="both"/>
      <w:rPr>
        <w:rFonts w:ascii="宋体" w:hAnsi="宋体"/>
        <w:lang w:eastAsia="zh-CN"/>
      </w:rPr>
    </w:pPr>
    <w:r>
      <w:rPr>
        <w:noProof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39.45pt;height:15.65pt;visibility:visible;mso-wrap-style:square">
          <v:imagedata r:id="rId1" o:title=""/>
        </v:shape>
      </w:pict>
    </w:r>
    <w:r w:rsidR="004D0BE4" w:rsidRPr="00150F39">
      <w:rPr>
        <w:rFonts w:ascii="宋体" w:hAnsi="宋体" w:hint="eastAsia"/>
      </w:rPr>
      <w:t xml:space="preserve">                                           </w:t>
    </w:r>
    <w:r w:rsidR="00B6006E">
      <w:rPr>
        <w:rFonts w:ascii="宋体" w:hAnsi="宋体"/>
      </w:rPr>
      <w:t xml:space="preserve">    </w:t>
    </w:r>
    <w:r w:rsidR="004D0BE4" w:rsidRPr="00150F39">
      <w:rPr>
        <w:rFonts w:ascii="宋体" w:hAnsi="宋体" w:hint="eastAsia"/>
      </w:rPr>
      <w:t xml:space="preserve">            </w:t>
    </w:r>
    <w:r w:rsidR="00B6006E">
      <w:rPr>
        <w:rFonts w:ascii="宋体" w:hAnsi="宋体"/>
      </w:rPr>
      <w:t xml:space="preserve"> </w:t>
    </w:r>
    <w:r w:rsidR="00B6006E">
      <w:rPr>
        <w:rFonts w:ascii="宋体" w:hAnsi="宋体" w:hint="eastAsia"/>
        <w:lang w:eastAsia="zh-CN"/>
      </w:rPr>
      <w:t>青竹团队-技术管理文档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1808"/>
    <w:multiLevelType w:val="multilevel"/>
    <w:tmpl w:val="467EC5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16B"/>
    <w:rsid w:val="000015F1"/>
    <w:rsid w:val="000027E3"/>
    <w:rsid w:val="00023DFF"/>
    <w:rsid w:val="00032A51"/>
    <w:rsid w:val="00035117"/>
    <w:rsid w:val="0003679D"/>
    <w:rsid w:val="000370D8"/>
    <w:rsid w:val="00044B26"/>
    <w:rsid w:val="00053A35"/>
    <w:rsid w:val="000546D0"/>
    <w:rsid w:val="00065A23"/>
    <w:rsid w:val="00083501"/>
    <w:rsid w:val="000A251C"/>
    <w:rsid w:val="000E50B1"/>
    <w:rsid w:val="000E6C71"/>
    <w:rsid w:val="000F11FC"/>
    <w:rsid w:val="00147158"/>
    <w:rsid w:val="00147C55"/>
    <w:rsid w:val="00150F39"/>
    <w:rsid w:val="00180CB5"/>
    <w:rsid w:val="0018355A"/>
    <w:rsid w:val="00185491"/>
    <w:rsid w:val="0019623F"/>
    <w:rsid w:val="001C75A9"/>
    <w:rsid w:val="001D116B"/>
    <w:rsid w:val="001E017B"/>
    <w:rsid w:val="001E361F"/>
    <w:rsid w:val="00204B75"/>
    <w:rsid w:val="00206D4E"/>
    <w:rsid w:val="00207941"/>
    <w:rsid w:val="00236A8B"/>
    <w:rsid w:val="00241798"/>
    <w:rsid w:val="00250983"/>
    <w:rsid w:val="00263B1C"/>
    <w:rsid w:val="00276F0D"/>
    <w:rsid w:val="002A377B"/>
    <w:rsid w:val="002B21DF"/>
    <w:rsid w:val="002B5225"/>
    <w:rsid w:val="002D04AE"/>
    <w:rsid w:val="002E2CD0"/>
    <w:rsid w:val="00326A57"/>
    <w:rsid w:val="00340185"/>
    <w:rsid w:val="00351FA7"/>
    <w:rsid w:val="00356C64"/>
    <w:rsid w:val="00356E96"/>
    <w:rsid w:val="003803DA"/>
    <w:rsid w:val="00391834"/>
    <w:rsid w:val="003B2975"/>
    <w:rsid w:val="003C7D78"/>
    <w:rsid w:val="003D360E"/>
    <w:rsid w:val="0041245C"/>
    <w:rsid w:val="00413C84"/>
    <w:rsid w:val="00415D89"/>
    <w:rsid w:val="004327F5"/>
    <w:rsid w:val="004655DA"/>
    <w:rsid w:val="00466092"/>
    <w:rsid w:val="004713FA"/>
    <w:rsid w:val="00484936"/>
    <w:rsid w:val="00485AE3"/>
    <w:rsid w:val="00496008"/>
    <w:rsid w:val="00497DB5"/>
    <w:rsid w:val="004B6148"/>
    <w:rsid w:val="004D0BE4"/>
    <w:rsid w:val="004D53AC"/>
    <w:rsid w:val="004F2EDF"/>
    <w:rsid w:val="0052629F"/>
    <w:rsid w:val="00526396"/>
    <w:rsid w:val="00546CBB"/>
    <w:rsid w:val="00562A67"/>
    <w:rsid w:val="00563D80"/>
    <w:rsid w:val="005721A1"/>
    <w:rsid w:val="0057429C"/>
    <w:rsid w:val="00585B50"/>
    <w:rsid w:val="005C3902"/>
    <w:rsid w:val="005C62B5"/>
    <w:rsid w:val="005E0FB5"/>
    <w:rsid w:val="005F4E53"/>
    <w:rsid w:val="00601EA4"/>
    <w:rsid w:val="00621804"/>
    <w:rsid w:val="00623F56"/>
    <w:rsid w:val="0066084E"/>
    <w:rsid w:val="006658EA"/>
    <w:rsid w:val="00676B4D"/>
    <w:rsid w:val="00684EDE"/>
    <w:rsid w:val="00697B83"/>
    <w:rsid w:val="006B104C"/>
    <w:rsid w:val="006B344E"/>
    <w:rsid w:val="006C746B"/>
    <w:rsid w:val="006D3AF8"/>
    <w:rsid w:val="006E0E3D"/>
    <w:rsid w:val="006F77F4"/>
    <w:rsid w:val="007029F6"/>
    <w:rsid w:val="00710A5F"/>
    <w:rsid w:val="00724911"/>
    <w:rsid w:val="00726471"/>
    <w:rsid w:val="007327D1"/>
    <w:rsid w:val="00745C46"/>
    <w:rsid w:val="00756793"/>
    <w:rsid w:val="00756B06"/>
    <w:rsid w:val="00761CFE"/>
    <w:rsid w:val="007945D4"/>
    <w:rsid w:val="007A10EC"/>
    <w:rsid w:val="007D015F"/>
    <w:rsid w:val="007D334A"/>
    <w:rsid w:val="007D7FB8"/>
    <w:rsid w:val="007E0B47"/>
    <w:rsid w:val="007E1D37"/>
    <w:rsid w:val="007F4F78"/>
    <w:rsid w:val="00801E20"/>
    <w:rsid w:val="008260E1"/>
    <w:rsid w:val="00840D62"/>
    <w:rsid w:val="008537ED"/>
    <w:rsid w:val="00854C49"/>
    <w:rsid w:val="00861782"/>
    <w:rsid w:val="00882267"/>
    <w:rsid w:val="00885F09"/>
    <w:rsid w:val="008A06F0"/>
    <w:rsid w:val="008B51A6"/>
    <w:rsid w:val="008B565A"/>
    <w:rsid w:val="008B6BE5"/>
    <w:rsid w:val="008C0758"/>
    <w:rsid w:val="008C6988"/>
    <w:rsid w:val="008C76BB"/>
    <w:rsid w:val="008F692F"/>
    <w:rsid w:val="00904805"/>
    <w:rsid w:val="009117AB"/>
    <w:rsid w:val="00942556"/>
    <w:rsid w:val="00972D40"/>
    <w:rsid w:val="00974517"/>
    <w:rsid w:val="009922CB"/>
    <w:rsid w:val="009B1A50"/>
    <w:rsid w:val="009C21FC"/>
    <w:rsid w:val="009D25E8"/>
    <w:rsid w:val="009E717E"/>
    <w:rsid w:val="00A32C7C"/>
    <w:rsid w:val="00A334C0"/>
    <w:rsid w:val="00A344E0"/>
    <w:rsid w:val="00A60CC9"/>
    <w:rsid w:val="00A638E1"/>
    <w:rsid w:val="00A669B4"/>
    <w:rsid w:val="00A76512"/>
    <w:rsid w:val="00A77A28"/>
    <w:rsid w:val="00A85CFA"/>
    <w:rsid w:val="00A923C0"/>
    <w:rsid w:val="00AB3E11"/>
    <w:rsid w:val="00AB53D3"/>
    <w:rsid w:val="00AC4B30"/>
    <w:rsid w:val="00AF4142"/>
    <w:rsid w:val="00AF7DE3"/>
    <w:rsid w:val="00B0482C"/>
    <w:rsid w:val="00B6006E"/>
    <w:rsid w:val="00B73399"/>
    <w:rsid w:val="00B90280"/>
    <w:rsid w:val="00B9029E"/>
    <w:rsid w:val="00B9219B"/>
    <w:rsid w:val="00BA287B"/>
    <w:rsid w:val="00BB4878"/>
    <w:rsid w:val="00BC66E4"/>
    <w:rsid w:val="00BD3DAB"/>
    <w:rsid w:val="00BD6440"/>
    <w:rsid w:val="00BF1F33"/>
    <w:rsid w:val="00C07D4F"/>
    <w:rsid w:val="00C27E71"/>
    <w:rsid w:val="00C3069C"/>
    <w:rsid w:val="00C34F11"/>
    <w:rsid w:val="00C37547"/>
    <w:rsid w:val="00C46792"/>
    <w:rsid w:val="00C50C02"/>
    <w:rsid w:val="00C55A13"/>
    <w:rsid w:val="00C55EB3"/>
    <w:rsid w:val="00C9286A"/>
    <w:rsid w:val="00C94064"/>
    <w:rsid w:val="00CB0086"/>
    <w:rsid w:val="00CC4C50"/>
    <w:rsid w:val="00CD2BE9"/>
    <w:rsid w:val="00CF6C35"/>
    <w:rsid w:val="00D03877"/>
    <w:rsid w:val="00D237C9"/>
    <w:rsid w:val="00D369AE"/>
    <w:rsid w:val="00D43A14"/>
    <w:rsid w:val="00D566C7"/>
    <w:rsid w:val="00D90B9E"/>
    <w:rsid w:val="00DA0042"/>
    <w:rsid w:val="00DA1BBB"/>
    <w:rsid w:val="00DA6618"/>
    <w:rsid w:val="00DD51A2"/>
    <w:rsid w:val="00DF3143"/>
    <w:rsid w:val="00E041DD"/>
    <w:rsid w:val="00E21247"/>
    <w:rsid w:val="00E665B2"/>
    <w:rsid w:val="00E76B64"/>
    <w:rsid w:val="00EA12B8"/>
    <w:rsid w:val="00EB426F"/>
    <w:rsid w:val="00EC454E"/>
    <w:rsid w:val="00EC50A6"/>
    <w:rsid w:val="00EF2EA2"/>
    <w:rsid w:val="00F25063"/>
    <w:rsid w:val="00F53B35"/>
    <w:rsid w:val="00F83992"/>
    <w:rsid w:val="00F913D5"/>
    <w:rsid w:val="00F93B37"/>
    <w:rsid w:val="00FA4ED1"/>
    <w:rsid w:val="00FA7BAA"/>
    <w:rsid w:val="00FC2E50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7B178-BC32-442A-9464-3F75E87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5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1E017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1E017B"/>
    <w:pPr>
      <w:keepNext/>
      <w:keepLines/>
      <w:numPr>
        <w:ilvl w:val="1"/>
        <w:numId w:val="1"/>
      </w:numPr>
      <w:tabs>
        <w:tab w:val="clear" w:pos="1002"/>
        <w:tab w:val="left" w:pos="630"/>
      </w:tabs>
      <w:spacing w:before="260" w:after="260" w:line="415" w:lineRule="auto"/>
      <w:ind w:left="578" w:hanging="578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1962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19623F"/>
    <w:pPr>
      <w:keepNext/>
      <w:keepLines/>
      <w:numPr>
        <w:ilvl w:val="3"/>
        <w:numId w:val="1"/>
      </w:numPr>
      <w:tabs>
        <w:tab w:val="clear" w:pos="1148"/>
        <w:tab w:val="num" w:pos="630"/>
      </w:tabs>
      <w:spacing w:before="280" w:after="290" w:line="377" w:lineRule="auto"/>
      <w:ind w:left="862" w:hanging="862"/>
      <w:outlineLvl w:val="3"/>
    </w:pPr>
    <w:rPr>
      <w:rFonts w:ascii="Arial" w:eastAsia="黑体" w:hAnsi="Arial"/>
      <w:b/>
      <w:bCs/>
      <w:kern w:val="0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19623F"/>
    <w:pPr>
      <w:keepNext/>
      <w:keepLines/>
      <w:numPr>
        <w:ilvl w:val="4"/>
        <w:numId w:val="1"/>
      </w:numPr>
      <w:tabs>
        <w:tab w:val="clear" w:pos="1008"/>
        <w:tab w:val="left" w:pos="630"/>
      </w:tabs>
      <w:spacing w:before="280" w:after="290" w:line="377" w:lineRule="auto"/>
      <w:ind w:left="1009" w:hanging="1009"/>
      <w:outlineLvl w:val="4"/>
    </w:pPr>
    <w:rPr>
      <w:rFonts w:eastAsia="黑体"/>
      <w:b/>
      <w:bCs/>
      <w:kern w:val="0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C46792"/>
    <w:pPr>
      <w:keepNext/>
      <w:keepLines/>
      <w:numPr>
        <w:ilvl w:val="5"/>
        <w:numId w:val="1"/>
      </w:numPr>
      <w:tabs>
        <w:tab w:val="clear" w:pos="1152"/>
        <w:tab w:val="left" w:pos="630"/>
      </w:tabs>
      <w:spacing w:before="240" w:after="64" w:line="320" w:lineRule="auto"/>
      <w:outlineLvl w:val="5"/>
    </w:pPr>
    <w:rPr>
      <w:rFonts w:ascii="Arial" w:eastAsia="黑体" w:hAnsi="Arial"/>
      <w:b/>
      <w:bCs/>
      <w:kern w:val="0"/>
      <w:lang w:val="x-none" w:eastAsia="x-none"/>
    </w:rPr>
  </w:style>
  <w:style w:type="paragraph" w:styleId="7">
    <w:name w:val="heading 7"/>
    <w:basedOn w:val="a"/>
    <w:next w:val="a"/>
    <w:link w:val="7Char"/>
    <w:qFormat/>
    <w:rsid w:val="00C46792"/>
    <w:pPr>
      <w:keepNext/>
      <w:keepLines/>
      <w:numPr>
        <w:ilvl w:val="6"/>
        <w:numId w:val="1"/>
      </w:numPr>
      <w:tabs>
        <w:tab w:val="clear" w:pos="1296"/>
        <w:tab w:val="left" w:pos="630"/>
      </w:tabs>
      <w:spacing w:before="240" w:after="64" w:line="320" w:lineRule="auto"/>
      <w:outlineLvl w:val="6"/>
    </w:pPr>
    <w:rPr>
      <w:rFonts w:eastAsia="黑体"/>
      <w:b/>
      <w:bCs/>
      <w:kern w:val="0"/>
      <w:lang w:val="x-none" w:eastAsia="x-none"/>
    </w:rPr>
  </w:style>
  <w:style w:type="paragraph" w:styleId="8">
    <w:name w:val="heading 8"/>
    <w:basedOn w:val="a"/>
    <w:next w:val="a"/>
    <w:link w:val="8Char"/>
    <w:qFormat/>
    <w:rsid w:val="00C46792"/>
    <w:pPr>
      <w:keepNext/>
      <w:keepLines/>
      <w:numPr>
        <w:ilvl w:val="7"/>
        <w:numId w:val="1"/>
      </w:numPr>
      <w:tabs>
        <w:tab w:val="clear" w:pos="1440"/>
        <w:tab w:val="left" w:pos="630"/>
      </w:tabs>
      <w:spacing w:before="240" w:after="64" w:line="320" w:lineRule="auto"/>
      <w:outlineLvl w:val="7"/>
    </w:pPr>
    <w:rPr>
      <w:rFonts w:ascii="Arial" w:eastAsia="黑体" w:hAnsi="Arial"/>
      <w:kern w:val="0"/>
      <w:lang w:val="x-none" w:eastAsia="x-none"/>
    </w:rPr>
  </w:style>
  <w:style w:type="paragraph" w:styleId="9">
    <w:name w:val="heading 9"/>
    <w:basedOn w:val="a"/>
    <w:next w:val="a"/>
    <w:link w:val="9Char"/>
    <w:qFormat/>
    <w:rsid w:val="00C46792"/>
    <w:pPr>
      <w:keepNext/>
      <w:keepLines/>
      <w:numPr>
        <w:ilvl w:val="8"/>
        <w:numId w:val="1"/>
      </w:numPr>
      <w:tabs>
        <w:tab w:val="clear" w:pos="1584"/>
        <w:tab w:val="left" w:pos="630"/>
      </w:tabs>
      <w:spacing w:before="240" w:after="64" w:line="320" w:lineRule="auto"/>
      <w:outlineLvl w:val="8"/>
    </w:pPr>
    <w:rPr>
      <w:rFonts w:ascii="Arial" w:eastAsia="黑体" w:hAnsi="Arial"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8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rsid w:val="00F83992"/>
    <w:rPr>
      <w:sz w:val="18"/>
      <w:szCs w:val="18"/>
    </w:rPr>
  </w:style>
  <w:style w:type="paragraph" w:styleId="a4">
    <w:name w:val="footer"/>
    <w:basedOn w:val="a"/>
    <w:link w:val="Char0"/>
    <w:unhideWhenUsed/>
    <w:rsid w:val="00F8399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rsid w:val="00F83992"/>
    <w:rPr>
      <w:sz w:val="18"/>
      <w:szCs w:val="18"/>
    </w:rPr>
  </w:style>
  <w:style w:type="character" w:customStyle="1" w:styleId="1Char">
    <w:name w:val="标题 1 Char"/>
    <w:link w:val="1"/>
    <w:rsid w:val="001E017B"/>
    <w:rPr>
      <w:rFonts w:ascii="Times New Roman" w:eastAsia="黑体" w:hAnsi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rsid w:val="001E017B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rsid w:val="0019623F"/>
    <w:rPr>
      <w:rFonts w:ascii="Times New Roman" w:eastAsia="黑体" w:hAnsi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link w:val="4"/>
    <w:rsid w:val="0019623F"/>
    <w:rPr>
      <w:rFonts w:ascii="Arial" w:eastAsia="黑体" w:hAnsi="Arial"/>
      <w:b/>
      <w:bCs/>
      <w:sz w:val="21"/>
      <w:szCs w:val="28"/>
      <w:lang w:val="x-none" w:eastAsia="x-none"/>
    </w:rPr>
  </w:style>
  <w:style w:type="character" w:customStyle="1" w:styleId="5Char">
    <w:name w:val="标题 5 Char"/>
    <w:link w:val="5"/>
    <w:rsid w:val="0019623F"/>
    <w:rPr>
      <w:rFonts w:ascii="Times New Roman" w:eastAsia="黑体" w:hAnsi="Times New Roman"/>
      <w:b/>
      <w:bCs/>
      <w:sz w:val="21"/>
      <w:szCs w:val="28"/>
      <w:lang w:val="x-none" w:eastAsia="x-none"/>
    </w:rPr>
  </w:style>
  <w:style w:type="character" w:customStyle="1" w:styleId="6Char">
    <w:name w:val="标题 6 Char"/>
    <w:link w:val="6"/>
    <w:rsid w:val="00C46792"/>
    <w:rPr>
      <w:rFonts w:ascii="Arial" w:eastAsia="黑体" w:hAnsi="Arial"/>
      <w:b/>
      <w:bCs/>
      <w:sz w:val="21"/>
      <w:szCs w:val="24"/>
      <w:lang w:val="x-none" w:eastAsia="x-none"/>
    </w:rPr>
  </w:style>
  <w:style w:type="character" w:customStyle="1" w:styleId="7Char">
    <w:name w:val="标题 7 Char"/>
    <w:link w:val="7"/>
    <w:rsid w:val="00C46792"/>
    <w:rPr>
      <w:rFonts w:ascii="Times New Roman" w:eastAsia="黑体" w:hAnsi="Times New Roman"/>
      <w:b/>
      <w:bCs/>
      <w:sz w:val="21"/>
      <w:szCs w:val="24"/>
      <w:lang w:val="x-none" w:eastAsia="x-none"/>
    </w:rPr>
  </w:style>
  <w:style w:type="character" w:customStyle="1" w:styleId="8Char">
    <w:name w:val="标题 8 Char"/>
    <w:link w:val="8"/>
    <w:rsid w:val="00C46792"/>
    <w:rPr>
      <w:rFonts w:ascii="Arial" w:eastAsia="黑体" w:hAnsi="Arial"/>
      <w:sz w:val="21"/>
      <w:szCs w:val="24"/>
      <w:lang w:val="x-none" w:eastAsia="x-none"/>
    </w:rPr>
  </w:style>
  <w:style w:type="character" w:customStyle="1" w:styleId="9Char">
    <w:name w:val="标题 9 Char"/>
    <w:link w:val="9"/>
    <w:rsid w:val="00C46792"/>
    <w:rPr>
      <w:rFonts w:ascii="Arial" w:eastAsia="黑体" w:hAnsi="Arial"/>
      <w:sz w:val="21"/>
      <w:szCs w:val="21"/>
      <w:lang w:val="x-none" w:eastAsia="x-none"/>
    </w:rPr>
  </w:style>
  <w:style w:type="character" w:styleId="a5">
    <w:name w:val="page number"/>
    <w:basedOn w:val="a0"/>
    <w:rsid w:val="00F83992"/>
  </w:style>
  <w:style w:type="paragraph" w:styleId="10">
    <w:name w:val="toc 1"/>
    <w:basedOn w:val="a"/>
    <w:next w:val="a"/>
    <w:autoRedefine/>
    <w:uiPriority w:val="39"/>
    <w:rsid w:val="00F8399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83992"/>
    <w:pPr>
      <w:ind w:left="210"/>
      <w:jc w:val="left"/>
    </w:pPr>
    <w:rPr>
      <w:rFonts w:ascii="Calibri" w:hAnsi="Calibri"/>
      <w:smallCaps/>
      <w:sz w:val="20"/>
      <w:szCs w:val="20"/>
    </w:rPr>
  </w:style>
  <w:style w:type="character" w:styleId="a6">
    <w:name w:val="Hyperlink"/>
    <w:uiPriority w:val="99"/>
    <w:rsid w:val="00F83992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F83992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83992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566C7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566C7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566C7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566C7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566C7"/>
    <w:pPr>
      <w:ind w:left="168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655DA"/>
    <w:rPr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4655DA"/>
    <w:rPr>
      <w:rFonts w:ascii="Times New Roman" w:hAnsi="Times New Roman"/>
      <w:kern w:val="2"/>
      <w:sz w:val="18"/>
      <w:szCs w:val="18"/>
    </w:rPr>
  </w:style>
  <w:style w:type="character" w:styleId="a8">
    <w:name w:val="FollowedHyperlink"/>
    <w:uiPriority w:val="99"/>
    <w:semiHidden/>
    <w:unhideWhenUsed/>
    <w:rsid w:val="0024179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../../Documents/Tencent%20Files/2337980903/Image/Group/WW6U6%5dR1P%5bOKR%7d(7_ME%5b3FV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am.oschina.net/GreenBambo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hb.mecrt\Documents\&#33258;&#23450;&#20041;%20Office%20&#27169;&#26495;\&#38125;&#21019;&#25991;&#26723;&#31616;&#21270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DF8D-E902-4314-9B92-860BC758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铭创文档简化板</Template>
  <TotalTime>52</TotalTime>
  <Pages>1</Pages>
  <Words>95</Words>
  <Characters>544</Characters>
  <Application>Microsoft Office Word</Application>
  <DocSecurity>0</DocSecurity>
  <Lines>4</Lines>
  <Paragraphs>1</Paragraphs>
  <ScaleCrop>false</ScaleCrop>
  <Company>上海铭创软件技术有限公司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海滨</dc:creator>
  <cp:keywords/>
  <dc:description/>
  <cp:lastModifiedBy>海滨</cp:lastModifiedBy>
  <cp:revision>124</cp:revision>
  <cp:lastPrinted>2016-05-14T04:10:00Z</cp:lastPrinted>
  <dcterms:created xsi:type="dcterms:W3CDTF">2016-05-14T03:48:00Z</dcterms:created>
  <dcterms:modified xsi:type="dcterms:W3CDTF">2016-05-14T06:55:00Z</dcterms:modified>
</cp:coreProperties>
</file>